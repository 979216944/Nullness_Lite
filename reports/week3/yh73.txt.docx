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A0F" w:rsidRDefault="00972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status report – week 3</w:t>
      </w:r>
    </w:p>
    <w:p w:rsidR="00972EFC" w:rsidRDefault="00972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Yuqi Huang</w:t>
      </w:r>
    </w:p>
    <w:p w:rsidR="00972EFC" w:rsidRDefault="00972EF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NetID</w:t>
      </w:r>
      <w:proofErr w:type="spellEnd"/>
      <w:r>
        <w:rPr>
          <w:rFonts w:ascii="Times New Roman" w:hAnsi="Times New Roman" w:cs="Times New Roman"/>
        </w:rPr>
        <w:t>: yh73</w:t>
      </w:r>
    </w:p>
    <w:p w:rsidR="00972EFC" w:rsidRDefault="00972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1532317</w:t>
      </w:r>
    </w:p>
    <w:p w:rsidR="00972EFC" w:rsidRDefault="00972EFC">
      <w:pPr>
        <w:rPr>
          <w:rFonts w:ascii="Times New Roman" w:hAnsi="Times New Roman" w:cs="Times New Roman"/>
        </w:rPr>
      </w:pPr>
    </w:p>
    <w:p w:rsidR="00972EFC" w:rsidRDefault="00972EFC" w:rsidP="00972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Previous week’s goal: </w:t>
      </w:r>
    </w:p>
    <w:p w:rsidR="00972EFC" w:rsidRDefault="00972EFC" w:rsidP="00972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2EFC">
        <w:rPr>
          <w:rFonts w:ascii="Times New Roman" w:hAnsi="Times New Roman" w:cs="Times New Roman"/>
        </w:rPr>
        <w:t>Familiarize with general process for the project.</w:t>
      </w:r>
    </w:p>
    <w:p w:rsidR="00972EFC" w:rsidRDefault="00972EFC" w:rsidP="00972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Familiarize with the </w:t>
      </w:r>
      <w:proofErr w:type="spellStart"/>
      <w:r>
        <w:rPr>
          <w:rFonts w:ascii="Times New Roman" w:hAnsi="Times New Roman" w:cs="Times New Roman"/>
        </w:rPr>
        <w:t>Nullness</w:t>
      </w:r>
      <w:proofErr w:type="spellEnd"/>
      <w:r>
        <w:rPr>
          <w:rFonts w:ascii="Times New Roman" w:hAnsi="Times New Roman" w:cs="Times New Roman"/>
        </w:rPr>
        <w:t xml:space="preserve"> Checker Manual</w:t>
      </w:r>
    </w:p>
    <w:p w:rsidR="00972EFC" w:rsidRDefault="00972EFC" w:rsidP="00972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and analyze </w:t>
      </w:r>
      <w:proofErr w:type="spellStart"/>
      <w:r>
        <w:rPr>
          <w:rFonts w:ascii="Times New Roman" w:hAnsi="Times New Roman" w:cs="Times New Roman"/>
        </w:rPr>
        <w:t>Nullness</w:t>
      </w:r>
      <w:proofErr w:type="spellEnd"/>
      <w:r>
        <w:rPr>
          <w:rFonts w:ascii="Times New Roman" w:hAnsi="Times New Roman" w:cs="Times New Roman"/>
        </w:rPr>
        <w:t xml:space="preserve"> Checker of Checker Framework</w:t>
      </w:r>
    </w:p>
    <w:p w:rsidR="00972EFC" w:rsidRDefault="00972EFC" w:rsidP="00972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week’s progress:</w:t>
      </w:r>
    </w:p>
    <w:p w:rsidR="00972EFC" w:rsidRDefault="00972EFC" w:rsidP="00972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the project proposal</w:t>
      </w:r>
    </w:p>
    <w:p w:rsidR="00972EFC" w:rsidRDefault="00972EFC" w:rsidP="00972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 building </w:t>
      </w:r>
      <w:proofErr w:type="spellStart"/>
      <w:r>
        <w:rPr>
          <w:rFonts w:ascii="Times New Roman" w:hAnsi="Times New Roman" w:cs="Times New Roman"/>
        </w:rPr>
        <w:t>Nullness</w:t>
      </w:r>
      <w:proofErr w:type="spellEnd"/>
      <w:r>
        <w:rPr>
          <w:rFonts w:ascii="Times New Roman" w:hAnsi="Times New Roman" w:cs="Times New Roman"/>
        </w:rPr>
        <w:t xml:space="preserve"> Checker on my computer</w:t>
      </w:r>
      <w:r w:rsidR="00AB2613">
        <w:rPr>
          <w:rFonts w:ascii="Times New Roman" w:hAnsi="Times New Roman" w:cs="Times New Roman"/>
        </w:rPr>
        <w:t>, and haven’t passed all tests yet</w:t>
      </w:r>
    </w:p>
    <w:p w:rsidR="00AB2613" w:rsidRDefault="00972EFC" w:rsidP="00AB26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</w:t>
      </w:r>
      <w:r w:rsidR="00AB2613">
        <w:rPr>
          <w:rFonts w:ascii="Times New Roman" w:hAnsi="Times New Roman" w:cs="Times New Roman"/>
        </w:rPr>
        <w:t xml:space="preserve"> reading Chapter 3 of the manual</w:t>
      </w:r>
    </w:p>
    <w:p w:rsidR="00AB2613" w:rsidRDefault="00AB2613" w:rsidP="00AB2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week’s goal:</w:t>
      </w:r>
    </w:p>
    <w:p w:rsidR="00AB2613" w:rsidRDefault="00AB2613" w:rsidP="00AB26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Chapter 30 and 31</w:t>
      </w:r>
    </w:p>
    <w:p w:rsidR="00AB2613" w:rsidRDefault="00AB2613" w:rsidP="00AB26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Familiarize with the source code of </w:t>
      </w:r>
      <w:proofErr w:type="spellStart"/>
      <w:r>
        <w:rPr>
          <w:rFonts w:ascii="Times New Roman" w:hAnsi="Times New Roman" w:cs="Times New Roman"/>
        </w:rPr>
        <w:t>Nullness</w:t>
      </w:r>
      <w:proofErr w:type="spellEnd"/>
      <w:r>
        <w:rPr>
          <w:rFonts w:ascii="Times New Roman" w:hAnsi="Times New Roman" w:cs="Times New Roman"/>
        </w:rPr>
        <w:t xml:space="preserve"> Checker, especially code related to annotation</w:t>
      </w:r>
    </w:p>
    <w:p w:rsidR="00AB2613" w:rsidRDefault="00EA1D42" w:rsidP="00AB26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pass all tests inside </w:t>
      </w:r>
      <w:proofErr w:type="spellStart"/>
      <w:r>
        <w:rPr>
          <w:rFonts w:ascii="Times New Roman" w:hAnsi="Times New Roman" w:cs="Times New Roman"/>
        </w:rPr>
        <w:t>Nullness</w:t>
      </w:r>
      <w:proofErr w:type="spellEnd"/>
      <w:r>
        <w:rPr>
          <w:rFonts w:ascii="Times New Roman" w:hAnsi="Times New Roman" w:cs="Times New Roman"/>
        </w:rPr>
        <w:t xml:space="preserve"> Checker.</w:t>
      </w:r>
    </w:p>
    <w:p w:rsidR="00EA1D42" w:rsidRPr="00AB2613" w:rsidRDefault="00EA1D42" w:rsidP="00AB26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about ways to disable functionality by command line input. Maybe start from Makefile.</w:t>
      </w:r>
      <w:bookmarkStart w:id="0" w:name="_GoBack"/>
      <w:bookmarkEnd w:id="0"/>
    </w:p>
    <w:sectPr w:rsidR="00EA1D42" w:rsidRPr="00AB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4247"/>
    <w:multiLevelType w:val="hybridMultilevel"/>
    <w:tmpl w:val="4F64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74FDC"/>
    <w:multiLevelType w:val="hybridMultilevel"/>
    <w:tmpl w:val="F88A547E"/>
    <w:lvl w:ilvl="0" w:tplc="614E86A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FC"/>
    <w:rsid w:val="004A1A0F"/>
    <w:rsid w:val="00972EFC"/>
    <w:rsid w:val="00AB2613"/>
    <w:rsid w:val="00EA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0A2E"/>
  <w15:chartTrackingRefBased/>
  <w15:docId w15:val="{A3704F53-722A-421D-BAC0-9E7A6460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B050C88F</Template>
  <TotalTime>23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Huang</dc:creator>
  <cp:keywords/>
  <dc:description/>
  <cp:lastModifiedBy>Yuqi Huang</cp:lastModifiedBy>
  <cp:revision>1</cp:revision>
  <dcterms:created xsi:type="dcterms:W3CDTF">2018-04-09T23:16:00Z</dcterms:created>
  <dcterms:modified xsi:type="dcterms:W3CDTF">2018-04-09T23:39:00Z</dcterms:modified>
</cp:coreProperties>
</file>